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14:paraId="432E0E68" w14:textId="77777777" w:rsidR="0039239D" w:rsidRDefault="00BD7655">
      <w:pPr>
        <w:pStyle w:val="Heading1"/>
      </w:pPr>
      <w:r>
        <w:t>MonkeyDart WhitePaper</w:t>
      </w:r>
    </w:p>
    <w:p w14:paraId="58EB75BC" w14:textId="77777777" w:rsidR="00BD7655" w:rsidRPr="00BD7655" w:rsidRDefault="00BD7655" w:rsidP="00BD7655"/>
    <w:p w14:paraId="5C1091D9" w14:textId="77777777" w:rsidR="00BD7655" w:rsidRDefault="00BD7655">
      <w:pPr>
        <w:pStyle w:val="Heading2"/>
      </w:pPr>
    </w:p>
    <w:p w14:paraId="02B828E6" w14:textId="77777777" w:rsidR="00BD7655" w:rsidRDefault="00BD7655">
      <w:pPr>
        <w:pStyle w:val="Heading2"/>
      </w:pPr>
    </w:p>
    <w:p w14:paraId="6E05A4B7" w14:textId="77777777" w:rsidR="0039239D" w:rsidRDefault="00BD7655">
      <w:pPr>
        <w:pStyle w:val="Heading2"/>
      </w:pPr>
      <w:r>
        <w:t>The quintessential Sh*tCoin</w:t>
      </w:r>
    </w:p>
    <w:p w14:paraId="698D0448" w14:textId="77777777" w:rsidR="00BD7655" w:rsidRDefault="00BD7655" w:rsidP="00BD7655"/>
    <w:p w14:paraId="61EA1C0A" w14:textId="77777777" w:rsidR="00BD7655" w:rsidRDefault="00BD7655" w:rsidP="00BD7655"/>
    <w:p w14:paraId="6D429C53" w14:textId="77777777" w:rsidR="00BD7655" w:rsidRDefault="00BD7655" w:rsidP="00BD7655"/>
    <w:p w14:paraId="2F73FD30" w14:textId="77777777" w:rsidR="00BD7655" w:rsidRDefault="00BD7655" w:rsidP="00BD7655"/>
    <w:p w14:paraId="0FC4D69C" w14:textId="77777777" w:rsidR="00BD7655" w:rsidRDefault="00BD7655">
      <w:pPr>
        <w:pStyle w:val="BlockText"/>
      </w:pPr>
    </w:p>
    <w:p w14:paraId="0D69CCAE" w14:textId="77777777" w:rsidR="00BD7655" w:rsidRDefault="00BD7655" w:rsidP="00BD7655">
      <w:pPr>
        <w:pStyle w:val="Heading2"/>
      </w:pPr>
      <w:r>
        <w:lastRenderedPageBreak/>
        <w:t>Table of contents:</w:t>
      </w:r>
    </w:p>
    <w:p w14:paraId="2EDDF6EB" w14:textId="77777777" w:rsidR="00BD7655" w:rsidRDefault="00BD7655" w:rsidP="00BD7655">
      <w:pPr>
        <w:pStyle w:val="Heading2"/>
      </w:pPr>
    </w:p>
    <w:p w14:paraId="145668B2" w14:textId="77777777" w:rsidR="00BD7655" w:rsidRDefault="00BD7655" w:rsidP="00BD7655">
      <w:pPr>
        <w:pStyle w:val="ListBullet"/>
        <w:numPr>
          <w:ilvl w:val="0"/>
          <w:numId w:val="0"/>
        </w:numPr>
        <w:sectPr w:rsidR="00BD7655">
          <w:footerReference w:type="default" r:id="rId7"/>
          <w:pgSz w:w="12240" w:h="15840"/>
          <w:pgMar w:top="1440" w:right="1080" w:bottom="1829" w:left="1080" w:header="720" w:footer="792" w:gutter="0"/>
          <w:cols w:space="720"/>
          <w:titlePg/>
          <w:docGrid w:linePitch="381"/>
        </w:sectPr>
      </w:pPr>
    </w:p>
    <w:p w14:paraId="51FB278A" w14:textId="77777777" w:rsidR="00BD7655" w:rsidRPr="00BD7655" w:rsidRDefault="00BD7655" w:rsidP="00BD7655">
      <w:pPr>
        <w:pStyle w:val="ListBullet"/>
        <w:numPr>
          <w:ilvl w:val="0"/>
          <w:numId w:val="0"/>
        </w:numPr>
        <w:rPr>
          <w:i/>
          <w:sz w:val="40"/>
        </w:rPr>
      </w:pPr>
      <w:r w:rsidRPr="00BD7655">
        <w:rPr>
          <w:i/>
          <w:sz w:val="40"/>
        </w:rPr>
        <w:lastRenderedPageBreak/>
        <w:t xml:space="preserve">Abstract </w:t>
      </w:r>
    </w:p>
    <w:p w14:paraId="2B28BFC9" w14:textId="77777777" w:rsidR="00BD7655" w:rsidRPr="00BD7655" w:rsidRDefault="00BD7655" w:rsidP="00BD7655">
      <w:pPr>
        <w:pStyle w:val="ListBullet"/>
        <w:numPr>
          <w:ilvl w:val="0"/>
          <w:numId w:val="0"/>
        </w:numPr>
        <w:rPr>
          <w:i/>
          <w:sz w:val="40"/>
        </w:rPr>
      </w:pPr>
      <w:r w:rsidRPr="00BD7655">
        <w:rPr>
          <w:i/>
          <w:sz w:val="40"/>
        </w:rPr>
        <w:t>Background</w:t>
      </w:r>
    </w:p>
    <w:p w14:paraId="55525603" w14:textId="77777777" w:rsidR="00BD7655" w:rsidRPr="00BD7655" w:rsidRDefault="00BD7655" w:rsidP="00BD7655">
      <w:pPr>
        <w:pStyle w:val="ListBullet"/>
        <w:numPr>
          <w:ilvl w:val="0"/>
          <w:numId w:val="0"/>
        </w:numPr>
        <w:rPr>
          <w:i/>
          <w:sz w:val="40"/>
        </w:rPr>
      </w:pPr>
      <w:r w:rsidRPr="00BD7655">
        <w:rPr>
          <w:i/>
          <w:sz w:val="40"/>
        </w:rPr>
        <w:t>Mission Statement</w:t>
      </w:r>
    </w:p>
    <w:p w14:paraId="52BAA2AE" w14:textId="77777777" w:rsidR="00BD7655" w:rsidRPr="00BD7655" w:rsidRDefault="00BD7655" w:rsidP="00BD7655">
      <w:pPr>
        <w:pStyle w:val="ListBullet"/>
        <w:numPr>
          <w:ilvl w:val="0"/>
          <w:numId w:val="0"/>
        </w:numPr>
        <w:rPr>
          <w:i/>
          <w:sz w:val="40"/>
        </w:rPr>
      </w:pPr>
      <w:r w:rsidRPr="00BD7655">
        <w:rPr>
          <w:i/>
          <w:sz w:val="40"/>
        </w:rPr>
        <w:t>Roadmap</w:t>
      </w:r>
    </w:p>
    <w:p w14:paraId="5CFFD523" w14:textId="09B093F0" w:rsidR="00BD7655" w:rsidRPr="00BD7655" w:rsidRDefault="007164A1" w:rsidP="00BD7655">
      <w:pPr>
        <w:pStyle w:val="ListBullet"/>
        <w:numPr>
          <w:ilvl w:val="0"/>
          <w:numId w:val="0"/>
        </w:numPr>
        <w:rPr>
          <w:i/>
          <w:sz w:val="40"/>
        </w:rPr>
      </w:pPr>
      <w:r>
        <w:rPr>
          <w:i/>
          <w:sz w:val="40"/>
        </w:rPr>
        <w:t>Risks</w:t>
      </w:r>
    </w:p>
    <w:p w14:paraId="5DA07714" w14:textId="56281196" w:rsidR="00BD7655" w:rsidRPr="00BD7655" w:rsidRDefault="00BD7655" w:rsidP="00BD7655">
      <w:pPr>
        <w:pStyle w:val="ListBullet"/>
        <w:numPr>
          <w:ilvl w:val="0"/>
          <w:numId w:val="0"/>
        </w:numPr>
        <w:rPr>
          <w:i/>
          <w:sz w:val="40"/>
        </w:rPr>
      </w:pPr>
    </w:p>
    <w:p w14:paraId="70053286" w14:textId="77777777" w:rsidR="00BD7655" w:rsidRPr="00BD7655" w:rsidRDefault="00BD7655" w:rsidP="00BD7655">
      <w:pPr>
        <w:pStyle w:val="ListBullet"/>
        <w:numPr>
          <w:ilvl w:val="0"/>
          <w:numId w:val="0"/>
        </w:numPr>
        <w:jc w:val="right"/>
        <w:rPr>
          <w:sz w:val="40"/>
        </w:rPr>
      </w:pPr>
      <w:r w:rsidRPr="00BD7655">
        <w:rPr>
          <w:sz w:val="40"/>
        </w:rPr>
        <w:lastRenderedPageBreak/>
        <w:t>3</w:t>
      </w:r>
    </w:p>
    <w:p w14:paraId="12702CFA" w14:textId="77777777" w:rsidR="00BD7655" w:rsidRPr="00BD7655" w:rsidRDefault="00BD7655" w:rsidP="00BD7655">
      <w:pPr>
        <w:pStyle w:val="ListBullet"/>
        <w:numPr>
          <w:ilvl w:val="0"/>
          <w:numId w:val="0"/>
        </w:numPr>
        <w:jc w:val="right"/>
        <w:rPr>
          <w:sz w:val="40"/>
        </w:rPr>
      </w:pPr>
      <w:r w:rsidRPr="00BD7655">
        <w:rPr>
          <w:sz w:val="40"/>
        </w:rPr>
        <w:t>4</w:t>
      </w:r>
    </w:p>
    <w:p w14:paraId="747A34AE" w14:textId="77777777" w:rsidR="00BD7655" w:rsidRPr="00BD7655" w:rsidRDefault="00BD7655" w:rsidP="00BD7655">
      <w:pPr>
        <w:pStyle w:val="ListBullet"/>
        <w:numPr>
          <w:ilvl w:val="0"/>
          <w:numId w:val="0"/>
        </w:numPr>
        <w:jc w:val="right"/>
        <w:rPr>
          <w:sz w:val="40"/>
        </w:rPr>
      </w:pPr>
      <w:r w:rsidRPr="00BD7655">
        <w:rPr>
          <w:sz w:val="40"/>
        </w:rPr>
        <w:t>5</w:t>
      </w:r>
    </w:p>
    <w:p w14:paraId="0F43EA74" w14:textId="77777777" w:rsidR="00BD7655" w:rsidRPr="00BD7655" w:rsidRDefault="00BD7655" w:rsidP="00BD7655">
      <w:pPr>
        <w:pStyle w:val="ListBullet"/>
        <w:numPr>
          <w:ilvl w:val="0"/>
          <w:numId w:val="0"/>
        </w:numPr>
        <w:jc w:val="right"/>
        <w:rPr>
          <w:sz w:val="40"/>
        </w:rPr>
      </w:pPr>
      <w:r w:rsidRPr="00BD7655">
        <w:rPr>
          <w:sz w:val="40"/>
        </w:rPr>
        <w:t>6</w:t>
      </w:r>
    </w:p>
    <w:p w14:paraId="3B8625B4" w14:textId="77777777" w:rsidR="00BD7655" w:rsidRPr="00BD7655" w:rsidRDefault="00BD7655" w:rsidP="00BD7655">
      <w:pPr>
        <w:pStyle w:val="ListBullet"/>
        <w:numPr>
          <w:ilvl w:val="0"/>
          <w:numId w:val="0"/>
        </w:numPr>
        <w:jc w:val="right"/>
        <w:rPr>
          <w:sz w:val="40"/>
        </w:rPr>
      </w:pPr>
      <w:r w:rsidRPr="00BD7655">
        <w:rPr>
          <w:sz w:val="40"/>
        </w:rPr>
        <w:t>7</w:t>
      </w:r>
    </w:p>
    <w:p w14:paraId="42248160" w14:textId="569413B7" w:rsidR="00BD7655" w:rsidRPr="007164A1" w:rsidRDefault="00BD7655" w:rsidP="007164A1">
      <w:pPr>
        <w:pStyle w:val="ListBullet"/>
        <w:numPr>
          <w:ilvl w:val="0"/>
          <w:numId w:val="0"/>
        </w:numPr>
        <w:jc w:val="right"/>
        <w:rPr>
          <w:sz w:val="40"/>
        </w:rPr>
        <w:sectPr w:rsidR="00BD7655" w:rsidRPr="007164A1" w:rsidSect="00BD7655">
          <w:type w:val="continuous"/>
          <w:pgSz w:w="12240" w:h="15840"/>
          <w:pgMar w:top="1440" w:right="1080" w:bottom="1829" w:left="1080" w:header="720" w:footer="792" w:gutter="0"/>
          <w:cols w:num="2" w:space="720"/>
          <w:titlePg/>
          <w:docGrid w:linePitch="381"/>
        </w:sectPr>
      </w:pPr>
    </w:p>
    <w:p w14:paraId="0D8407CF" w14:textId="77777777" w:rsidR="00BD7655" w:rsidRPr="00BD7655" w:rsidRDefault="00BD7655" w:rsidP="00BD7655"/>
    <w:p w14:paraId="1D2C5210" w14:textId="77777777" w:rsidR="00BD7655" w:rsidRDefault="00BD7655" w:rsidP="00BD7655"/>
    <w:p w14:paraId="4854FCB0" w14:textId="77777777" w:rsidR="00BD7655" w:rsidRPr="00BD7655" w:rsidRDefault="00BD7655" w:rsidP="00BD7655">
      <w:pPr>
        <w:pStyle w:val="ListParagraph"/>
      </w:pPr>
    </w:p>
    <w:p w14:paraId="7F6ED3B6" w14:textId="77777777" w:rsidR="00BD7655" w:rsidRDefault="00BD7655">
      <w:pPr>
        <w:pStyle w:val="BlockText"/>
      </w:pPr>
    </w:p>
    <w:p w14:paraId="59BCDCE9" w14:textId="77777777" w:rsidR="00BD7655" w:rsidRDefault="00BD7655">
      <w:pPr>
        <w:pStyle w:val="BlockText"/>
      </w:pPr>
    </w:p>
    <w:p w14:paraId="3D73B0C9" w14:textId="77777777" w:rsidR="00BD7655" w:rsidRDefault="00BD7655">
      <w:pPr>
        <w:pStyle w:val="BlockText"/>
      </w:pPr>
    </w:p>
    <w:p w14:paraId="1A51D634" w14:textId="77777777" w:rsidR="00BD7655" w:rsidRDefault="00BD7655">
      <w:pPr>
        <w:pStyle w:val="BlockText"/>
      </w:pPr>
    </w:p>
    <w:p w14:paraId="509351CC" w14:textId="77777777" w:rsidR="00BD7655" w:rsidRDefault="00BD7655">
      <w:pPr>
        <w:pStyle w:val="BlockText"/>
      </w:pPr>
    </w:p>
    <w:p w14:paraId="3EB5CED5" w14:textId="77777777" w:rsidR="00BD7655" w:rsidRDefault="00BD7655">
      <w:pPr>
        <w:pStyle w:val="BlockText"/>
      </w:pPr>
    </w:p>
    <w:p w14:paraId="5FCCA568" w14:textId="77777777" w:rsidR="00BD7655" w:rsidRDefault="00BD7655" w:rsidP="00BD7655">
      <w:pPr>
        <w:pStyle w:val="Heading2"/>
      </w:pPr>
      <w:r>
        <w:lastRenderedPageBreak/>
        <w:t>Abstract</w:t>
      </w:r>
    </w:p>
    <w:p w14:paraId="48F2736D" w14:textId="77777777" w:rsidR="00BD7655" w:rsidRDefault="00BD7655">
      <w:pPr>
        <w:pStyle w:val="BlockText"/>
      </w:pPr>
      <w:r>
        <w:t xml:space="preserve">Wow. You’ve made it this far. Congratulations! </w:t>
      </w:r>
    </w:p>
    <w:p w14:paraId="184304FA" w14:textId="083E5C06" w:rsidR="00BD7655" w:rsidRDefault="00BD7655">
      <w:pPr>
        <w:pStyle w:val="BlockText"/>
      </w:pPr>
      <w:r>
        <w:t>To make it easy to copy paste this abstract into your intellectual write-up about how “</w:t>
      </w:r>
      <w:r w:rsidR="0016430F">
        <w:t>this coin is a top-ten in 20xx</w:t>
      </w:r>
      <w:r>
        <w:t>” and why “it’s the most under-valued coin right now”, here’s a link:</w:t>
      </w:r>
    </w:p>
    <w:p w14:paraId="5E229F45" w14:textId="77777777" w:rsidR="00BD7655" w:rsidRDefault="007637D9">
      <w:pPr>
        <w:pStyle w:val="BlockText"/>
        <w:rPr>
          <w:i/>
        </w:rPr>
      </w:pPr>
      <w:hyperlink r:id="rId8" w:history="1">
        <w:r w:rsidR="00BD7655" w:rsidRPr="007B204F">
          <w:rPr>
            <w:rStyle w:val="Hyperlink"/>
            <w:i/>
          </w:rPr>
          <w:t>https://www.reddit.com/r/CryptoCurrency/submit?selftext=true</w:t>
        </w:r>
      </w:hyperlink>
    </w:p>
    <w:p w14:paraId="7144F999" w14:textId="77777777" w:rsidR="00BD7655" w:rsidRDefault="00BD7655">
      <w:pPr>
        <w:pStyle w:val="BlockText"/>
      </w:pPr>
      <w:r>
        <w:t xml:space="preserve">Meanwhile, this coin serves probably the least amount of purpose possible for an ERC20 token created in the middle of the night by a redditor. </w:t>
      </w:r>
    </w:p>
    <w:p w14:paraId="7E28531F" w14:textId="29AE21D8" w:rsidR="00BD7655" w:rsidRDefault="007164A1">
      <w:pPr>
        <w:pStyle w:val="BlockText"/>
      </w:pPr>
      <w:r>
        <w:t>It’s just s</w:t>
      </w:r>
      <w:bookmarkStart w:id="0" w:name="_GoBack"/>
      <w:bookmarkEnd w:id="0"/>
      <w:r w:rsidR="00BD7655">
        <w:t>hit</w:t>
      </w:r>
      <w:r w:rsidR="0016430F">
        <w:t xml:space="preserve"> </w:t>
      </w:r>
      <w:r>
        <w:t>c</w:t>
      </w:r>
      <w:r w:rsidR="00BD7655">
        <w:t>oins all the way down.</w:t>
      </w:r>
    </w:p>
    <w:p w14:paraId="6C09C5DE" w14:textId="77777777" w:rsidR="00BD7655" w:rsidRDefault="00BD7655">
      <w:pPr>
        <w:pStyle w:val="BlockText"/>
      </w:pPr>
      <w:r>
        <w:t xml:space="preserve">This coin is a reminder of the nature of CryptoCurrency Investments. </w:t>
      </w:r>
    </w:p>
    <w:p w14:paraId="4DF8CE5B" w14:textId="77777777" w:rsidR="00BD7655" w:rsidRDefault="00BD7655">
      <w:pPr>
        <w:pStyle w:val="BlockText"/>
      </w:pPr>
      <w:r>
        <w:t xml:space="preserve">How Coins with amazing tech can lag behind in a market that consists of coins in the top-ten with no working product, mainly because the price is sub $0.25 even though the circulating amount is in the Billions. </w:t>
      </w:r>
    </w:p>
    <w:p w14:paraId="5D116AE0" w14:textId="49D21F2C" w:rsidR="00BD7655" w:rsidRDefault="00BD7655">
      <w:pPr>
        <w:pStyle w:val="BlockText"/>
      </w:pPr>
      <w:r>
        <w:t>“Dumb money lines the pockets of Smart money”</w:t>
      </w:r>
      <w:r w:rsidR="007164A1">
        <w:t>.</w:t>
      </w:r>
    </w:p>
    <w:p w14:paraId="003DE9D9" w14:textId="77777777" w:rsidR="00BD7655" w:rsidRDefault="00BD7655">
      <w:pPr>
        <w:pStyle w:val="BlockText"/>
      </w:pPr>
      <w:r>
        <w:t xml:space="preserve">Life is pain. </w:t>
      </w:r>
    </w:p>
    <w:p w14:paraId="6240CE78" w14:textId="77777777" w:rsidR="00BD7655" w:rsidRDefault="00BD7655">
      <w:pPr>
        <w:pStyle w:val="BlockText"/>
      </w:pPr>
      <w:r>
        <w:t>But there’s hope!</w:t>
      </w:r>
    </w:p>
    <w:p w14:paraId="6B3DCAFA" w14:textId="0BB1D666" w:rsidR="00BD7655" w:rsidRPr="00BD7655" w:rsidRDefault="007164A1">
      <w:pPr>
        <w:pStyle w:val="BlockText"/>
      </w:pPr>
      <w:r>
        <w:t>By hodl</w:t>
      </w:r>
      <w:r w:rsidR="00BD7655">
        <w:t>ing this coin, you can contribute to this problem. Because, we all need a good meme-coin in our life.</w:t>
      </w:r>
    </w:p>
    <w:p w14:paraId="3CA0CAF0" w14:textId="77777777" w:rsidR="00BD7655" w:rsidRDefault="00BD7655" w:rsidP="00BD7655">
      <w:pPr>
        <w:pStyle w:val="Heading2"/>
      </w:pPr>
      <w:r>
        <w:lastRenderedPageBreak/>
        <w:t>Background</w:t>
      </w:r>
    </w:p>
    <w:p w14:paraId="7F96253C" w14:textId="77777777" w:rsidR="00BD7655" w:rsidRDefault="00BD7655" w:rsidP="00BD7655">
      <w:pPr>
        <w:rPr>
          <w:sz w:val="28"/>
        </w:rPr>
      </w:pPr>
      <w:r>
        <w:rPr>
          <w:sz w:val="28"/>
        </w:rPr>
        <w:t>Yeah. Umm, like I said.</w:t>
      </w:r>
    </w:p>
    <w:p w14:paraId="3E1F7D03" w14:textId="77777777" w:rsidR="00BD7655" w:rsidRDefault="00BD7655" w:rsidP="00BD7655">
      <w:pPr>
        <w:rPr>
          <w:sz w:val="28"/>
        </w:rPr>
      </w:pPr>
      <w:r>
        <w:rPr>
          <w:sz w:val="28"/>
        </w:rPr>
        <w:t>Just shitcoins all the way down.</w:t>
      </w:r>
    </w:p>
    <w:p w14:paraId="590BACA3" w14:textId="77777777" w:rsidR="00BD7655" w:rsidRDefault="00BD7655" w:rsidP="00BD7655">
      <w:pPr>
        <w:rPr>
          <w:sz w:val="28"/>
        </w:rPr>
      </w:pPr>
    </w:p>
    <w:p w14:paraId="2FEACD2C" w14:textId="77777777" w:rsidR="00BD7655" w:rsidRDefault="00BD7655" w:rsidP="00BD7655">
      <w:pPr>
        <w:rPr>
          <w:sz w:val="28"/>
        </w:rPr>
      </w:pPr>
    </w:p>
    <w:p w14:paraId="5DCDD04C" w14:textId="77777777" w:rsidR="00BD7655" w:rsidRDefault="00BD7655" w:rsidP="00BD7655">
      <w:pPr>
        <w:rPr>
          <w:sz w:val="28"/>
        </w:rPr>
      </w:pPr>
    </w:p>
    <w:p w14:paraId="3BBCE01B" w14:textId="77777777" w:rsidR="00BD7655" w:rsidRDefault="00BD7655" w:rsidP="00BD7655">
      <w:pPr>
        <w:rPr>
          <w:sz w:val="28"/>
        </w:rPr>
      </w:pPr>
    </w:p>
    <w:p w14:paraId="57EE463F" w14:textId="77777777" w:rsidR="00BD7655" w:rsidRDefault="00BD7655" w:rsidP="00BD7655">
      <w:pPr>
        <w:rPr>
          <w:sz w:val="28"/>
        </w:rPr>
      </w:pPr>
    </w:p>
    <w:p w14:paraId="6B09C1F1" w14:textId="77777777" w:rsidR="00BD7655" w:rsidRDefault="00BD7655" w:rsidP="00BD7655">
      <w:pPr>
        <w:rPr>
          <w:sz w:val="28"/>
        </w:rPr>
      </w:pPr>
    </w:p>
    <w:p w14:paraId="70621955" w14:textId="77777777" w:rsidR="00BD7655" w:rsidRDefault="00BD7655" w:rsidP="00BD7655">
      <w:pPr>
        <w:rPr>
          <w:sz w:val="28"/>
        </w:rPr>
      </w:pPr>
    </w:p>
    <w:p w14:paraId="7E72C989" w14:textId="77777777" w:rsidR="00BD7655" w:rsidRDefault="00BD7655" w:rsidP="00BD7655">
      <w:pPr>
        <w:rPr>
          <w:sz w:val="28"/>
        </w:rPr>
      </w:pPr>
    </w:p>
    <w:p w14:paraId="14AA901F" w14:textId="77777777" w:rsidR="00BD7655" w:rsidRDefault="00BD7655" w:rsidP="00BD7655">
      <w:pPr>
        <w:rPr>
          <w:sz w:val="28"/>
        </w:rPr>
      </w:pPr>
    </w:p>
    <w:p w14:paraId="6E67B8C5" w14:textId="77777777" w:rsidR="00BD7655" w:rsidRDefault="00BD7655" w:rsidP="00BD7655">
      <w:pPr>
        <w:rPr>
          <w:sz w:val="28"/>
        </w:rPr>
      </w:pPr>
    </w:p>
    <w:p w14:paraId="1C2850A9" w14:textId="77777777" w:rsidR="00BD7655" w:rsidRDefault="00BD7655" w:rsidP="00BD7655">
      <w:pPr>
        <w:rPr>
          <w:sz w:val="28"/>
        </w:rPr>
      </w:pPr>
    </w:p>
    <w:p w14:paraId="51AB16DF" w14:textId="77777777" w:rsidR="00BD7655" w:rsidRDefault="00BD7655" w:rsidP="00BD7655">
      <w:pPr>
        <w:rPr>
          <w:sz w:val="28"/>
        </w:rPr>
      </w:pPr>
    </w:p>
    <w:p w14:paraId="2B993AAF" w14:textId="77777777" w:rsidR="00BD7655" w:rsidRDefault="00BD7655" w:rsidP="00BD7655">
      <w:pPr>
        <w:rPr>
          <w:sz w:val="28"/>
        </w:rPr>
      </w:pPr>
    </w:p>
    <w:p w14:paraId="306D24F7" w14:textId="77777777" w:rsidR="00BD7655" w:rsidRDefault="00BD7655" w:rsidP="00BD7655">
      <w:pPr>
        <w:rPr>
          <w:sz w:val="28"/>
        </w:rPr>
      </w:pPr>
    </w:p>
    <w:p w14:paraId="662FE5F4" w14:textId="77777777" w:rsidR="00BD7655" w:rsidRDefault="00BD7655" w:rsidP="00BD7655">
      <w:pPr>
        <w:rPr>
          <w:sz w:val="28"/>
        </w:rPr>
      </w:pPr>
    </w:p>
    <w:p w14:paraId="5695B3C1" w14:textId="77777777" w:rsidR="00BD7655" w:rsidRDefault="00BD7655" w:rsidP="00BD7655">
      <w:pPr>
        <w:rPr>
          <w:sz w:val="28"/>
        </w:rPr>
      </w:pPr>
    </w:p>
    <w:p w14:paraId="481DE574" w14:textId="77777777" w:rsidR="00BD7655" w:rsidRDefault="00BD7655" w:rsidP="00BD7655">
      <w:pPr>
        <w:pStyle w:val="Heading2"/>
      </w:pPr>
      <w:r>
        <w:lastRenderedPageBreak/>
        <w:t>Mission Statement</w:t>
      </w:r>
    </w:p>
    <w:p w14:paraId="3DF87406" w14:textId="47E79CB0" w:rsidR="00BD7655" w:rsidRDefault="00BD7655" w:rsidP="00BD7655">
      <w:pPr>
        <w:rPr>
          <w:sz w:val="28"/>
        </w:rPr>
      </w:pPr>
      <w:r>
        <w:rPr>
          <w:sz w:val="28"/>
        </w:rPr>
        <w:t xml:space="preserve">Here at MonkeyDart </w:t>
      </w:r>
      <w:r w:rsidR="00505F95">
        <w:rPr>
          <w:sz w:val="28"/>
        </w:rPr>
        <w:t>Incorporated (very much not real)</w:t>
      </w:r>
      <w:r>
        <w:rPr>
          <w:sz w:val="28"/>
        </w:rPr>
        <w:t>, we firmly believe that:</w:t>
      </w:r>
    </w:p>
    <w:p w14:paraId="7F87DEB2" w14:textId="77777777" w:rsidR="00BD7655" w:rsidRDefault="00BD7655" w:rsidP="00BD7655">
      <w:pPr>
        <w:rPr>
          <w:sz w:val="28"/>
        </w:rPr>
      </w:pPr>
      <w:r>
        <w:rPr>
          <w:sz w:val="28"/>
        </w:rPr>
        <w:t>The beauty of coins is on the inside.</w:t>
      </w:r>
    </w:p>
    <w:p w14:paraId="1A774EAC" w14:textId="77777777" w:rsidR="00BD7655" w:rsidRDefault="00BD7655" w:rsidP="00BD7655">
      <w:pPr>
        <w:rPr>
          <w:sz w:val="28"/>
        </w:rPr>
      </w:pPr>
      <w:r>
        <w:rPr>
          <w:sz w:val="28"/>
        </w:rPr>
        <w:t>It doesn’t matter what working tech you have, or how much effort you’ve put into your product, any rando on the internet can throw something together over night that will probably have a higher market cap than yours!</w:t>
      </w:r>
    </w:p>
    <w:p w14:paraId="6E11E7A3" w14:textId="77777777" w:rsidR="00BD7655" w:rsidRDefault="00BD7655" w:rsidP="00BD7655">
      <w:pPr>
        <w:rPr>
          <w:sz w:val="28"/>
        </w:rPr>
      </w:pPr>
    </w:p>
    <w:p w14:paraId="3FF0392C" w14:textId="77777777" w:rsidR="00BD7655" w:rsidRDefault="00BD7655" w:rsidP="00BD7655">
      <w:pPr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BD7655"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eastAsia="en-US"/>
        </w:rPr>
        <w:drawing>
          <wp:inline distT="0" distB="0" distL="0" distR="0" wp14:anchorId="3E7FEF67" wp14:editId="4D1007E0">
            <wp:extent cx="1143000" cy="1143000"/>
            <wp:effectExtent l="0" t="0" r="0" b="0"/>
            <wp:docPr id="1" name="Picture 1" descr="ed Heart on Apple iOS 11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d Heart on Apple iOS 11.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E289E" w14:textId="77777777" w:rsidR="00BD7655" w:rsidRDefault="00BD7655" w:rsidP="00BD7655">
      <w:pPr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</w:p>
    <w:p w14:paraId="68F93B38" w14:textId="77777777" w:rsidR="00BD7655" w:rsidRDefault="00BD7655" w:rsidP="00BD7655">
      <w:pPr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</w:p>
    <w:p w14:paraId="3C61BD11" w14:textId="77777777" w:rsidR="00BD7655" w:rsidRDefault="00BD7655" w:rsidP="00BD7655">
      <w:pPr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</w:p>
    <w:p w14:paraId="0C9F1A55" w14:textId="77777777" w:rsidR="00BD7655" w:rsidRDefault="00BD7655" w:rsidP="00BD7655">
      <w:pPr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</w:p>
    <w:p w14:paraId="4EC1EA99" w14:textId="77777777" w:rsidR="00BD7655" w:rsidRDefault="00BD7655" w:rsidP="00BD7655">
      <w:pPr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</w:p>
    <w:p w14:paraId="0051C082" w14:textId="77777777" w:rsidR="00BD7655" w:rsidRDefault="00BD7655" w:rsidP="00BD7655">
      <w:pPr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</w:p>
    <w:p w14:paraId="5B52F54B" w14:textId="77777777" w:rsidR="00BD7655" w:rsidRDefault="00BD7655" w:rsidP="00BD7655">
      <w:pPr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</w:p>
    <w:p w14:paraId="189935B0" w14:textId="77777777" w:rsidR="00BD7655" w:rsidRPr="00BD7655" w:rsidRDefault="00BD7655" w:rsidP="00BD7655">
      <w:pPr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</w:p>
    <w:p w14:paraId="48AD50F7" w14:textId="77777777" w:rsidR="00BD7655" w:rsidRPr="00BD7655" w:rsidRDefault="00BD7655" w:rsidP="00BD7655">
      <w:pPr>
        <w:pStyle w:val="Heading2"/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lastRenderedPageBreak/>
        <w:t>Roadmap</w:t>
      </w:r>
    </w:p>
    <w:p w14:paraId="3C07FE21" w14:textId="77777777" w:rsidR="00BD7655" w:rsidRPr="00BD7655" w:rsidRDefault="00BD7655" w:rsidP="00BD765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BD7655"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  <w:lang w:eastAsia="en-US"/>
        </w:rPr>
        <w:drawing>
          <wp:inline distT="0" distB="0" distL="0" distR="0" wp14:anchorId="7B0B04D2" wp14:editId="70C4F46E">
            <wp:extent cx="3581400" cy="1143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D0F22" w14:textId="77777777" w:rsidR="00BD7655" w:rsidRDefault="00BD7655">
      <w:pPr>
        <w:pStyle w:val="BlockText"/>
      </w:pPr>
      <w:r>
        <w:t xml:space="preserve">Nope! Nothing here. Surprised you’re still reading at this point though. </w:t>
      </w:r>
    </w:p>
    <w:p w14:paraId="1F2A4858" w14:textId="77777777" w:rsidR="00B53830" w:rsidRDefault="00B53830">
      <w:pPr>
        <w:pStyle w:val="BlockText"/>
      </w:pPr>
      <w:r>
        <w:t>+/u/dogetipbot 10000000 doge</w:t>
      </w:r>
    </w:p>
    <w:p w14:paraId="34262C44" w14:textId="77777777" w:rsidR="00BD7655" w:rsidRDefault="00BD7655">
      <w:pPr>
        <w:pStyle w:val="BlockText"/>
      </w:pPr>
    </w:p>
    <w:p w14:paraId="377CED71" w14:textId="77777777" w:rsidR="00BD7655" w:rsidRDefault="00BD7655">
      <w:pPr>
        <w:pStyle w:val="BlockText"/>
      </w:pPr>
    </w:p>
    <w:p w14:paraId="4EADDF7E" w14:textId="77777777" w:rsidR="00BD7655" w:rsidRDefault="00BD7655">
      <w:pPr>
        <w:pStyle w:val="BlockText"/>
      </w:pPr>
    </w:p>
    <w:p w14:paraId="7F63BDA3" w14:textId="77777777" w:rsidR="00BD7655" w:rsidRDefault="00BD7655">
      <w:pPr>
        <w:pStyle w:val="BlockText"/>
      </w:pPr>
    </w:p>
    <w:p w14:paraId="306F0064" w14:textId="77777777" w:rsidR="00BD7655" w:rsidRDefault="00BD7655">
      <w:pPr>
        <w:pStyle w:val="BlockText"/>
      </w:pPr>
    </w:p>
    <w:p w14:paraId="2ADE6278" w14:textId="77777777" w:rsidR="00B53830" w:rsidRDefault="00B53830" w:rsidP="00B53830">
      <w:pPr>
        <w:rPr>
          <w:sz w:val="28"/>
        </w:rPr>
      </w:pPr>
    </w:p>
    <w:p w14:paraId="30745EBA" w14:textId="77777777" w:rsidR="00B53830" w:rsidRDefault="00B53830" w:rsidP="00B53830">
      <w:pPr>
        <w:rPr>
          <w:sz w:val="28"/>
        </w:rPr>
      </w:pPr>
    </w:p>
    <w:p w14:paraId="7B62C3D5" w14:textId="77777777" w:rsidR="00B53830" w:rsidRDefault="00B53830" w:rsidP="00B53830">
      <w:pPr>
        <w:pStyle w:val="Heading2"/>
      </w:pPr>
      <w:r>
        <w:lastRenderedPageBreak/>
        <w:t>Risks</w:t>
      </w:r>
    </w:p>
    <w:p w14:paraId="16FFC069" w14:textId="77777777" w:rsidR="00B53830" w:rsidRDefault="00B53830" w:rsidP="00B53830">
      <w:pPr>
        <w:rPr>
          <w:sz w:val="28"/>
        </w:rPr>
      </w:pPr>
      <w:r w:rsidRPr="00B53830">
        <w:rPr>
          <w:sz w:val="28"/>
        </w:rPr>
        <w:t>Disclaimer:</w:t>
      </w:r>
      <w:r w:rsidRPr="00B53830">
        <w:rPr>
          <w:sz w:val="28"/>
        </w:rPr>
        <w:br/>
        <w:t xml:space="preserve">This </w:t>
      </w:r>
      <w:r>
        <w:rPr>
          <w:sz w:val="28"/>
        </w:rPr>
        <w:t>coin could completely lose all value overnight. Or it could overthrow Bitcoin and crash CoinMarketCap.</w:t>
      </w:r>
    </w:p>
    <w:p w14:paraId="6C8543B3" w14:textId="77777777" w:rsidR="00B53830" w:rsidRDefault="00B53830" w:rsidP="00B53830">
      <w:pPr>
        <w:rPr>
          <w:sz w:val="28"/>
        </w:rPr>
      </w:pPr>
      <w:r>
        <w:rPr>
          <w:sz w:val="28"/>
        </w:rPr>
        <w:t>Such is the way of life.</w:t>
      </w:r>
    </w:p>
    <w:p w14:paraId="4F8315C6" w14:textId="77777777" w:rsidR="00B53830" w:rsidRDefault="00B53830" w:rsidP="00B53830">
      <w:pPr>
        <w:rPr>
          <w:sz w:val="28"/>
        </w:rPr>
      </w:pPr>
    </w:p>
    <w:p w14:paraId="72E72E8F" w14:textId="77777777" w:rsidR="00B53830" w:rsidRDefault="00B53830" w:rsidP="00B53830">
      <w:pPr>
        <w:rPr>
          <w:sz w:val="28"/>
        </w:rPr>
      </w:pPr>
    </w:p>
    <w:p w14:paraId="29F217CA" w14:textId="77777777" w:rsidR="00B53830" w:rsidRDefault="00B53830" w:rsidP="00B53830">
      <w:pPr>
        <w:rPr>
          <w:sz w:val="28"/>
        </w:rPr>
      </w:pPr>
    </w:p>
    <w:p w14:paraId="2699D345" w14:textId="77777777" w:rsidR="001E2C3F" w:rsidRDefault="001E2C3F" w:rsidP="00B53830">
      <w:pPr>
        <w:rPr>
          <w:sz w:val="28"/>
        </w:rPr>
      </w:pPr>
    </w:p>
    <w:p w14:paraId="764AB9EE" w14:textId="77777777" w:rsidR="001E2C3F" w:rsidRDefault="001E2C3F" w:rsidP="00B53830">
      <w:pPr>
        <w:rPr>
          <w:sz w:val="28"/>
        </w:rPr>
      </w:pPr>
    </w:p>
    <w:p w14:paraId="2BCBE4AF" w14:textId="77777777" w:rsidR="001E2C3F" w:rsidRDefault="001E2C3F" w:rsidP="00B53830">
      <w:pPr>
        <w:rPr>
          <w:sz w:val="28"/>
        </w:rPr>
      </w:pPr>
    </w:p>
    <w:p w14:paraId="4810E5EA" w14:textId="77777777" w:rsidR="001E2C3F" w:rsidRDefault="001E2C3F" w:rsidP="00B53830">
      <w:pPr>
        <w:rPr>
          <w:sz w:val="28"/>
        </w:rPr>
      </w:pPr>
    </w:p>
    <w:p w14:paraId="4B5121C4" w14:textId="77777777" w:rsidR="001E2C3F" w:rsidRDefault="001E2C3F" w:rsidP="00B53830">
      <w:pPr>
        <w:rPr>
          <w:sz w:val="28"/>
        </w:rPr>
      </w:pPr>
    </w:p>
    <w:p w14:paraId="02893B4B" w14:textId="77777777" w:rsidR="001E2C3F" w:rsidRDefault="001E2C3F" w:rsidP="00B53830">
      <w:pPr>
        <w:rPr>
          <w:sz w:val="28"/>
        </w:rPr>
      </w:pPr>
    </w:p>
    <w:p w14:paraId="65B44C9D" w14:textId="77777777" w:rsidR="001E2C3F" w:rsidRDefault="001E2C3F" w:rsidP="00B53830">
      <w:pPr>
        <w:rPr>
          <w:sz w:val="28"/>
        </w:rPr>
      </w:pPr>
    </w:p>
    <w:p w14:paraId="50EC0EDC" w14:textId="77777777" w:rsidR="001E2C3F" w:rsidRDefault="001E2C3F" w:rsidP="00B53830">
      <w:pPr>
        <w:rPr>
          <w:sz w:val="28"/>
        </w:rPr>
      </w:pPr>
    </w:p>
    <w:p w14:paraId="0B02E704" w14:textId="77777777" w:rsidR="001E2C3F" w:rsidRDefault="001E2C3F" w:rsidP="00B53830">
      <w:pPr>
        <w:rPr>
          <w:sz w:val="28"/>
        </w:rPr>
      </w:pPr>
    </w:p>
    <w:p w14:paraId="096536CF" w14:textId="77777777" w:rsidR="001E2C3F" w:rsidRDefault="001E2C3F" w:rsidP="00B53830">
      <w:pPr>
        <w:rPr>
          <w:sz w:val="28"/>
        </w:rPr>
      </w:pPr>
    </w:p>
    <w:p w14:paraId="0AF45914" w14:textId="77777777" w:rsidR="001E2C3F" w:rsidRDefault="001E2C3F" w:rsidP="00B53830">
      <w:pPr>
        <w:rPr>
          <w:sz w:val="28"/>
        </w:rPr>
      </w:pPr>
    </w:p>
    <w:p w14:paraId="5B09F861" w14:textId="471F1B06" w:rsidR="001E2C3F" w:rsidRDefault="001E2C3F" w:rsidP="00B53830">
      <w:pPr>
        <w:rPr>
          <w:sz w:val="28"/>
        </w:rPr>
      </w:pPr>
      <w:r>
        <w:rPr>
          <w:sz w:val="28"/>
        </w:rPr>
        <w:lastRenderedPageBreak/>
        <w:t>Whoops. I guess this page has some yellow on it.</w:t>
      </w:r>
    </w:p>
    <w:p w14:paraId="4449BDC7" w14:textId="77777777" w:rsidR="001E2C3F" w:rsidRDefault="001E2C3F" w:rsidP="00B53830">
      <w:pPr>
        <w:rPr>
          <w:sz w:val="28"/>
        </w:rPr>
      </w:pPr>
    </w:p>
    <w:p w14:paraId="1207B41A" w14:textId="3AE0FE1A" w:rsidR="001E2C3F" w:rsidRDefault="001E2C3F" w:rsidP="00B53830">
      <w:pPr>
        <w:rPr>
          <w:sz w:val="28"/>
        </w:rPr>
      </w:pPr>
      <w:r>
        <w:rPr>
          <w:noProof/>
          <w:sz w:val="28"/>
          <w:lang w:eastAsia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F24395" wp14:editId="77711767">
                <wp:simplePos x="0" y="0"/>
                <wp:positionH relativeFrom="column">
                  <wp:posOffset>-858520</wp:posOffset>
                </wp:positionH>
                <wp:positionV relativeFrom="page">
                  <wp:posOffset>1945640</wp:posOffset>
                </wp:positionV>
                <wp:extent cx="8153400" cy="4752340"/>
                <wp:effectExtent l="0" t="0" r="25400" b="22860"/>
                <wp:wrapThrough wrapText="bothSides">
                  <wp:wrapPolygon edited="0">
                    <wp:start x="0" y="0"/>
                    <wp:lineTo x="0" y="21588"/>
                    <wp:lineTo x="21600" y="21588"/>
                    <wp:lineTo x="21600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0" cy="475234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4A3B56" id="Rectangle_x0020_3" o:spid="_x0000_s1026" style="position:absolute;margin-left:-67.6pt;margin-top:153.2pt;width:642pt;height:374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" fillcolor="yellow" strokecolor="#794e13 [1604]" strokeweight="1pt">
                <w10:wrap type="through" anchory="page"/>
              </v:rect>
            </w:pict>
          </mc:Fallback>
        </mc:AlternateContent>
      </w:r>
    </w:p>
    <w:p w14:paraId="09C170AD" w14:textId="7EC73248" w:rsidR="001E2C3F" w:rsidRDefault="001E2C3F" w:rsidP="00B53830">
      <w:pPr>
        <w:rPr>
          <w:sz w:val="28"/>
        </w:rPr>
      </w:pPr>
    </w:p>
    <w:p w14:paraId="5D0C417C" w14:textId="3970D357" w:rsidR="001E2C3F" w:rsidRDefault="001E2C3F" w:rsidP="00B53830">
      <w:pPr>
        <w:rPr>
          <w:sz w:val="28"/>
        </w:rPr>
      </w:pPr>
    </w:p>
    <w:p w14:paraId="3A392B6E" w14:textId="46DCF06A" w:rsidR="001E2C3F" w:rsidRDefault="001E2C3F" w:rsidP="00B53830">
      <w:pPr>
        <w:rPr>
          <w:sz w:val="28"/>
        </w:rPr>
      </w:pPr>
    </w:p>
    <w:p w14:paraId="07C5B78C" w14:textId="35D6ABF9" w:rsidR="001E2C3F" w:rsidRDefault="001E2C3F" w:rsidP="00B53830">
      <w:pPr>
        <w:rPr>
          <w:sz w:val="28"/>
        </w:rPr>
      </w:pPr>
      <w:r>
        <w:rPr>
          <w:sz w:val="28"/>
        </w:rPr>
        <w:t>Looks like it’</w:t>
      </w:r>
      <w:r w:rsidR="0016430F">
        <w:rPr>
          <w:sz w:val="28"/>
        </w:rPr>
        <w:t>s not completely a White P</w:t>
      </w:r>
      <w:r>
        <w:rPr>
          <w:sz w:val="28"/>
        </w:rPr>
        <w:t>aper then!</w:t>
      </w:r>
    </w:p>
    <w:p w14:paraId="069C8AA7" w14:textId="5497422A" w:rsidR="00B53830" w:rsidRDefault="007164A1" w:rsidP="00B53830">
      <w:pPr>
        <w:rPr>
          <w:sz w:val="28"/>
        </w:rPr>
      </w:pPr>
      <w:r>
        <w:rPr>
          <w:sz w:val="28"/>
        </w:rPr>
        <w:t>A</w:t>
      </w:r>
      <w:r w:rsidR="001E2C3F">
        <w:rPr>
          <w:sz w:val="28"/>
        </w:rPr>
        <w:t xml:space="preserve">yyyyyyyyy </w:t>
      </w:r>
      <w:r w:rsidR="001E2C3F" w:rsidRPr="001E2C3F">
        <w:rPr>
          <w:sz w:val="24"/>
        </w:rPr>
        <w:t>I’m</w:t>
      </w:r>
      <w:r w:rsidR="001E2C3F" w:rsidRPr="001E2C3F">
        <w:rPr>
          <w:sz w:val="20"/>
        </w:rPr>
        <w:t xml:space="preserve"> </w:t>
      </w:r>
      <w:r w:rsidR="001E2C3F" w:rsidRPr="001E2C3F">
        <w:t>so</w:t>
      </w:r>
      <w:r w:rsidR="001E2C3F" w:rsidRPr="001E2C3F">
        <w:rPr>
          <w:sz w:val="20"/>
        </w:rPr>
        <w:t xml:space="preserve"> lonely</w:t>
      </w:r>
    </w:p>
    <w:sectPr w:rsidR="00B53830" w:rsidSect="00BD7655">
      <w:type w:val="continuous"/>
      <w:pgSz w:w="12240" w:h="15840"/>
      <w:pgMar w:top="1440" w:right="1080" w:bottom="1829" w:left="1080" w:header="720" w:footer="792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B7C15B" w14:textId="77777777" w:rsidR="007637D9" w:rsidRDefault="007637D9">
      <w:pPr>
        <w:spacing w:after="0" w:line="240" w:lineRule="auto"/>
      </w:pPr>
      <w:r>
        <w:separator/>
      </w:r>
    </w:p>
  </w:endnote>
  <w:endnote w:type="continuationSeparator" w:id="0">
    <w:p w14:paraId="45F039B4" w14:textId="77777777" w:rsidR="007637D9" w:rsidRDefault="00763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72893270"/>
      <w:docPartObj>
        <w:docPartGallery w:val="Page Numbers (Top of Page)"/>
        <w:docPartUnique/>
      </w:docPartObj>
    </w:sdtPr>
    <w:sdtEndPr/>
    <w:sdtContent>
      <w:p w14:paraId="4F5B9B7B" w14:textId="77777777" w:rsidR="0039239D" w:rsidRDefault="00403FF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64A1"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B2BDB2" w14:textId="77777777" w:rsidR="007637D9" w:rsidRDefault="007637D9">
      <w:pPr>
        <w:spacing w:after="0" w:line="240" w:lineRule="auto"/>
      </w:pPr>
      <w:r>
        <w:separator/>
      </w:r>
    </w:p>
  </w:footnote>
  <w:footnote w:type="continuationSeparator" w:id="0">
    <w:p w14:paraId="1B0844FA" w14:textId="77777777" w:rsidR="007637D9" w:rsidRDefault="007637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787A455A"/>
    <w:lvl w:ilvl="0">
      <w:start w:val="1"/>
      <w:numFmt w:val="decimal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</w:abstractNum>
  <w:abstractNum w:abstractNumId="1">
    <w:nsid w:val="FFFFFF89"/>
    <w:multiLevelType w:val="singleLevel"/>
    <w:tmpl w:val="7BAE3498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2">
    <w:nsid w:val="06C7362E"/>
    <w:multiLevelType w:val="hybridMultilevel"/>
    <w:tmpl w:val="078A913A"/>
    <w:lvl w:ilvl="0" w:tplc="F108703C">
      <w:start w:val="1"/>
      <w:numFmt w:val="bullet"/>
      <w:pStyle w:val="List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91496B"/>
    <w:multiLevelType w:val="hybridMultilevel"/>
    <w:tmpl w:val="8B86F606"/>
    <w:lvl w:ilvl="0" w:tplc="61AEB7E4">
      <w:start w:val="1"/>
      <w:numFmt w:val="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350EC7"/>
    <w:multiLevelType w:val="hybridMultilevel"/>
    <w:tmpl w:val="3DB83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7B793A"/>
    <w:multiLevelType w:val="hybridMultilevel"/>
    <w:tmpl w:val="D41A6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8110EC"/>
    <w:multiLevelType w:val="hybridMultilevel"/>
    <w:tmpl w:val="A330FC92"/>
    <w:lvl w:ilvl="0" w:tplc="0B66C61A">
      <w:start w:val="1"/>
      <w:numFmt w:val="decimal"/>
      <w:pStyle w:val="ListNumber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4723EA"/>
    <w:multiLevelType w:val="hybridMultilevel"/>
    <w:tmpl w:val="1E7CC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4963E4"/>
    <w:multiLevelType w:val="hybridMultilevel"/>
    <w:tmpl w:val="0B725B38"/>
    <w:lvl w:ilvl="0" w:tplc="FB8A73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3"/>
  </w:num>
  <w:num w:numId="4">
    <w:abstractNumId w:val="0"/>
  </w:num>
  <w:num w:numId="5">
    <w:abstractNumId w:val="8"/>
  </w:num>
  <w:num w:numId="6">
    <w:abstractNumId w:val="6"/>
  </w:num>
  <w:num w:numId="7">
    <w:abstractNumId w:val="2"/>
  </w:num>
  <w:num w:numId="8">
    <w:abstractNumId w:val="5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655"/>
    <w:rsid w:val="0016430F"/>
    <w:rsid w:val="001E2C3F"/>
    <w:rsid w:val="0039239D"/>
    <w:rsid w:val="00403FF2"/>
    <w:rsid w:val="00505F95"/>
    <w:rsid w:val="007164A1"/>
    <w:rsid w:val="007637D9"/>
    <w:rsid w:val="00B53830"/>
    <w:rsid w:val="00BD7655"/>
    <w:rsid w:val="00FA7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46BAC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2A2A2A" w:themeColor="text2"/>
        <w:sz w:val="22"/>
        <w:szCs w:val="22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ageBreakBefore/>
      <w:spacing w:after="3600" w:line="240" w:lineRule="auto"/>
      <w:contextualSpacing/>
      <w:outlineLvl w:val="0"/>
    </w:pPr>
    <w:rPr>
      <w:rFonts w:asciiTheme="majorHAnsi" w:eastAsiaTheme="majorEastAsia" w:hAnsiTheme="majorHAnsi" w:cstheme="majorBidi"/>
      <w:b/>
      <w:sz w:val="11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top w:val="single" w:sz="24" w:space="18" w:color="2A2A2A" w:themeColor="text2"/>
      </w:pBdr>
      <w:spacing w:after="320" w:line="240" w:lineRule="auto"/>
      <w:contextualSpacing/>
      <w:outlineLvl w:val="1"/>
    </w:pPr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after="320" w:line="240" w:lineRule="auto"/>
      <w:contextualSpacing/>
      <w:outlineLvl w:val="2"/>
    </w:pPr>
    <w:rPr>
      <w:rFonts w:asciiTheme="majorHAnsi" w:eastAsiaTheme="majorEastAsia" w:hAnsiTheme="majorHAnsi" w:cstheme="majorBidi"/>
      <w:b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after="320" w:line="240" w:lineRule="auto"/>
      <w:contextualSpacing/>
      <w:outlineLvl w:val="3"/>
    </w:pPr>
    <w:rPr>
      <w:rFonts w:asciiTheme="majorHAnsi" w:eastAsiaTheme="majorEastAsia" w:hAnsiTheme="majorHAnsi" w:cstheme="majorBidi"/>
      <w:b/>
      <w:i/>
      <w:iCs/>
      <w:sz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32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pBdr>
        <w:top w:val="single" w:sz="12" w:space="12" w:color="2A2A2A" w:themeColor="text2"/>
      </w:pBdr>
      <w:spacing w:after="320" w:line="240" w:lineRule="auto"/>
      <w:contextualSpacing/>
      <w:outlineLvl w:val="5"/>
    </w:pPr>
    <w:rPr>
      <w:rFonts w:asciiTheme="majorHAnsi" w:eastAsiaTheme="majorEastAsia" w:hAnsiTheme="majorHAnsi" w:cstheme="majorBidi"/>
      <w:b/>
      <w:color w:val="E09B3B" w:themeColor="accent1"/>
      <w:sz w:val="3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240" w:line="240" w:lineRule="auto"/>
      <w:contextualSpacing/>
      <w:outlineLvl w:val="6"/>
    </w:pPr>
    <w:rPr>
      <w:rFonts w:asciiTheme="majorHAnsi" w:eastAsiaTheme="majorEastAsia" w:hAnsiTheme="majorHAnsi" w:cstheme="majorBidi"/>
      <w:b/>
      <w:iCs/>
      <w:sz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240" w:line="240" w:lineRule="auto"/>
      <w:contextualSpacing/>
      <w:outlineLvl w:val="7"/>
    </w:pPr>
    <w:rPr>
      <w:rFonts w:asciiTheme="majorHAnsi" w:eastAsiaTheme="majorEastAsia" w:hAnsiTheme="majorHAnsi" w:cstheme="majorBidi"/>
      <w:b/>
      <w:i/>
      <w:sz w:val="3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24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z w:val="46"/>
    </w:rPr>
  </w:style>
  <w:style w:type="character" w:customStyle="1" w:styleId="FooterChar">
    <w:name w:val="Footer Char"/>
    <w:basedOn w:val="DefaultParagraphFont"/>
    <w:link w:val="Footer"/>
    <w:uiPriority w:val="99"/>
    <w:rPr>
      <w:b/>
      <w:sz w:val="4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sz w:val="11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ListBullet">
    <w:name w:val="List Bullet"/>
    <w:basedOn w:val="Normal"/>
    <w:uiPriority w:val="10"/>
    <w:qFormat/>
    <w:pPr>
      <w:numPr>
        <w:numId w:val="7"/>
      </w:numPr>
      <w:spacing w:after="12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pPr>
      <w:spacing w:before="400" w:after="520"/>
      <w:contextualSpacing/>
    </w:pPr>
    <w:rPr>
      <w:b/>
      <w:iCs/>
      <w:sz w:val="5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Cs/>
      <w:sz w:val="56"/>
    </w:rPr>
  </w:style>
  <w:style w:type="table" w:customStyle="1" w:styleId="ModernPaper">
    <w:name w:val="Modern Paper"/>
    <w:basedOn w:val="TableNormal"/>
    <w:uiPriority w:val="99"/>
    <w:pPr>
      <w:spacing w:before="200" w:line="240" w:lineRule="auto"/>
    </w:pPr>
    <w:tblPr>
      <w:tblInd w:w="0" w:type="dxa"/>
      <w:tblBorders>
        <w:insideH w:val="single" w:sz="8" w:space="0" w:color="2A2A2A" w:themeColor="text2"/>
      </w:tblBorders>
      <w:tblCellMar>
        <w:top w:w="0" w:type="dxa"/>
        <w:left w:w="144" w:type="dxa"/>
        <w:bottom w:w="0" w:type="dxa"/>
        <w:right w:w="144" w:type="dxa"/>
      </w:tblCellMar>
    </w:tblPr>
    <w:tcPr>
      <w:vAlign w:val="center"/>
    </w:tcPr>
    <w:tblStylePr w:type="firstRow">
      <w:pPr>
        <w:wordWrap/>
        <w:spacing w:beforeLines="0" w:before="480" w:beforeAutospacing="0" w:afterLines="0" w:after="360" w:afterAutospacing="0" w:line="216" w:lineRule="auto"/>
        <w:contextualSpacing w:val="0"/>
      </w:pPr>
      <w:rPr>
        <w:rFonts w:asciiTheme="majorHAnsi" w:hAnsiTheme="majorHAnsi"/>
        <w:b/>
        <w:i w:val="0"/>
        <w:color w:val="E09B3B" w:themeColor="accent1"/>
        <w:sz w:val="28"/>
      </w:rPr>
      <w:tblPr/>
      <w:trPr>
        <w:tblHeader/>
      </w:trPr>
      <w:tcPr>
        <w:tcBorders>
          <w:top w:val="nil"/>
          <w:left w:val="nil"/>
          <w:bottom w:val="single" w:sz="24" w:space="0" w:color="2A2A2A" w:themeColor="tex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right"/>
      </w:pPr>
      <w:rPr>
        <w:b/>
      </w:rPr>
      <w:tblPr/>
      <w:tcPr>
        <w:tcMar>
          <w:top w:w="0" w:type="nil"/>
          <w:left w:w="0" w:type="nil"/>
          <w:bottom w:w="0" w:type="nil"/>
          <w:right w:w="432" w:type="dxa"/>
        </w:tcMar>
      </w:tcPr>
    </w:tblStylePr>
    <w:tblStylePr w:type="nwCell">
      <w:pPr>
        <w:wordWrap/>
        <w:jc w:val="left"/>
      </w:pPr>
    </w:tblStyle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sz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E09B3B" w:themeColor="accent1"/>
      <w:sz w:val="3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sz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sz w:val="3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09B3B" w:themeColor="accent1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E09B3B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A2A2A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A2A2A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contextualSpacing/>
    </w:pPr>
    <w:rPr>
      <w:i/>
      <w:iCs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keepNext/>
      <w:keepLines/>
      <w:pageBreakBefore w:val="0"/>
      <w:outlineLvl w:val="9"/>
    </w:p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after="480" w:line="240" w:lineRule="auto"/>
      <w:contextualSpacing/>
    </w:pPr>
    <w:rPr>
      <w:rFonts w:asciiTheme="majorHAnsi" w:eastAsiaTheme="majorEastAsia" w:hAnsiTheme="majorHAnsi" w:cstheme="majorBidi"/>
      <w:b/>
      <w:kern w:val="28"/>
      <w:sz w:val="140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kern w:val="28"/>
      <w:sz w:val="14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200" w:line="240" w:lineRule="auto"/>
      <w:contextualSpacing/>
    </w:pPr>
    <w:rPr>
      <w:rFonts w:eastAsiaTheme="minorEastAsia"/>
      <w:b/>
      <w:color w:val="E09B3B" w:themeColor="accent1"/>
      <w:sz w:val="56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b/>
      <w:color w:val="E09B3B" w:themeColor="accent1"/>
      <w:sz w:val="56"/>
      <w:szCs w:val="2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2A2A2A" w:themeColor="text2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360" w:after="360"/>
      <w:contextualSpacing/>
    </w:pPr>
    <w:rPr>
      <w:iCs/>
      <w:sz w:val="60"/>
    </w:rPr>
  </w:style>
  <w:style w:type="character" w:customStyle="1" w:styleId="QuoteChar">
    <w:name w:val="Quote Char"/>
    <w:basedOn w:val="DefaultParagraphFont"/>
    <w:link w:val="Quote"/>
    <w:uiPriority w:val="29"/>
    <w:rPr>
      <w:iCs/>
      <w:sz w:val="60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1"/>
    <w:qFormat/>
    <w:pPr>
      <w:numPr>
        <w:numId w:val="6"/>
      </w:numPr>
      <w:spacing w:after="120"/>
    </w:pPr>
  </w:style>
  <w:style w:type="paragraph" w:styleId="BlockText">
    <w:name w:val="Block Text"/>
    <w:basedOn w:val="Normal"/>
    <w:uiPriority w:val="31"/>
    <w:unhideWhenUsed/>
    <w:pPr>
      <w:spacing w:before="360" w:after="360"/>
    </w:pPr>
    <w:rPr>
      <w:rFonts w:eastAsiaTheme="minorEastAsia"/>
      <w:iCs/>
      <w:color w:val="3E3E3E" w:themeColor="text2" w:themeTint="E6"/>
      <w:sz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D7655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D7655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unhideWhenUsed/>
    <w:qFormat/>
    <w:rsid w:val="00BD76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7655"/>
    <w:rPr>
      <w:color w:val="847B97" w:themeColor="hyperlink"/>
      <w:u w:val="single"/>
    </w:rPr>
  </w:style>
  <w:style w:type="character" w:customStyle="1" w:styleId="emoji">
    <w:name w:val="emoji"/>
    <w:basedOn w:val="DefaultParagraphFont"/>
    <w:rsid w:val="00BD76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7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hyperlink" Target="https://www.reddit.com/r/CryptoCurrency/submit?selftext=true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jameslaroux/Library/Containers/com.microsoft.Word/Data/Library/Caches/1033/TM10002078/Modern%20Paper.dotx" TargetMode="Externa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2A2A2A"/>
      </a:dk2>
      <a:lt2>
        <a:srgbClr val="F9F4EE"/>
      </a:lt2>
      <a:accent1>
        <a:srgbClr val="E09B3B"/>
      </a:accent1>
      <a:accent2>
        <a:srgbClr val="487B97"/>
      </a:accent2>
      <a:accent3>
        <a:srgbClr val="847B97"/>
      </a:accent3>
      <a:accent4>
        <a:srgbClr val="D96362"/>
      </a:accent4>
      <a:accent5>
        <a:srgbClr val="2B8073"/>
      </a:accent5>
      <a:accent6>
        <a:srgbClr val="B09C7D"/>
      </a:accent6>
      <a:hlink>
        <a:srgbClr val="847B97"/>
      </a:hlink>
      <a:folHlink>
        <a:srgbClr val="487B97"/>
      </a:folHlink>
    </a:clrScheme>
    <a:fontScheme name="Custom 9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Paper.dotx</Template>
  <TotalTime>25</TotalTime>
  <Pages>8</Pages>
  <Words>306</Words>
  <Characters>1745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LaRoux, James O</dc:creator>
  <cp:keywords/>
  <dc:description/>
  <cp:lastModifiedBy>LaRoux, James O</cp:lastModifiedBy>
  <cp:revision>5</cp:revision>
  <dcterms:created xsi:type="dcterms:W3CDTF">2018-01-06T08:20:00Z</dcterms:created>
  <dcterms:modified xsi:type="dcterms:W3CDTF">2018-01-06T15:17:00Z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TF10002028</vt:lpwstr>
  </property>
</Properties>
</file>